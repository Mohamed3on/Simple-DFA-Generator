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:rsidR="00C6554A" w:rsidRDefault="00DF7A45" w:rsidP="002572FA">
      <w:pPr>
        <w:pStyle w:val="Title"/>
      </w:pPr>
      <w:r>
        <w:t>Assignment 1 Report</w:t>
      </w:r>
    </w:p>
    <w:p w:rsidR="00C6554A" w:rsidRDefault="002572FA" w:rsidP="00DF7A45">
      <w:pPr>
        <w:pStyle w:val="ContactInfo"/>
      </w:pPr>
      <w:r>
        <w:t>Mohamed Oun - 124897</w:t>
      </w:r>
      <w:r w:rsidR="00C6554A">
        <w:t xml:space="preserve"> </w:t>
      </w:r>
    </w:p>
    <w:p w:rsidR="00C6554A" w:rsidRDefault="00C6554A" w:rsidP="00DF7A45"/>
    <w:p w:rsidR="00C6554A" w:rsidRDefault="00DF7A45" w:rsidP="00DF7A45">
      <w:pPr>
        <w:pStyle w:val="Heading1"/>
      </w:pPr>
      <w:r>
        <w:t>Problem 1:</w:t>
      </w:r>
    </w:p>
    <w:p w:rsidR="00DF7A45" w:rsidRDefault="001B7B75" w:rsidP="00922828">
      <w:pPr>
        <w:pStyle w:val="Heading3"/>
      </w:pPr>
      <w:r>
        <w:t>Given the Alphabet {</w:t>
      </w:r>
      <w:r>
        <w:rPr>
          <w:rFonts w:ascii="Cambria Math" w:hAnsi="Cambria Math" w:cs="Cambria Math"/>
        </w:rPr>
        <w:t>𝑎</w:t>
      </w:r>
      <w:r>
        <w:t xml:space="preserve">, </w:t>
      </w:r>
      <w:r>
        <w:rPr>
          <w:rFonts w:ascii="Cambria Math" w:hAnsi="Cambria Math" w:cs="Cambria Math"/>
        </w:rPr>
        <w:t>𝑏</w:t>
      </w:r>
      <w:r>
        <w:t xml:space="preserve">, </w:t>
      </w:r>
      <w:r>
        <w:rPr>
          <w:rFonts w:ascii="Cambria Math" w:hAnsi="Cambria Math" w:cs="Cambria Math"/>
        </w:rPr>
        <w:t>𝑐</w:t>
      </w:r>
      <w:r>
        <w:t>} write a computer program in Java or C++ to construct a DFA which accepts: (</w:t>
      </w:r>
      <w:r>
        <w:rPr>
          <w:rFonts w:ascii="Cambria Math" w:hAnsi="Cambria Math" w:cs="Cambria Math"/>
        </w:rPr>
        <w:t>𝑎</w:t>
      </w:r>
      <w:r>
        <w:t>|</w:t>
      </w:r>
      <w:r>
        <w:rPr>
          <w:rFonts w:ascii="Cambria Math" w:hAnsi="Cambria Math" w:cs="Cambria Math"/>
        </w:rPr>
        <w:t>𝑏</w:t>
      </w:r>
      <w:r>
        <w:t>|</w:t>
      </w:r>
      <w:r>
        <w:rPr>
          <w:rFonts w:ascii="Cambria Math" w:hAnsi="Cambria Math" w:cs="Cambria Math"/>
        </w:rPr>
        <w:t>𝑐</w:t>
      </w:r>
      <w:r>
        <w:t xml:space="preserve">)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𝑐</w:t>
      </w:r>
      <w:r>
        <w:t>. Set of strings of a’s, b’s and c’s ending with the string c</w:t>
      </w:r>
      <w:r w:rsidR="00922828">
        <w:t>.</w:t>
      </w:r>
    </w:p>
    <w:p w:rsidR="001B7B75" w:rsidRDefault="001B7B75" w:rsidP="001B7B75">
      <w:pPr>
        <w:pStyle w:val="Heading2"/>
      </w:pPr>
      <w:r>
        <w:t xml:space="preserve">Problem description: </w:t>
      </w:r>
    </w:p>
    <w:p w:rsidR="001B7B75" w:rsidRPr="001B7B75" w:rsidRDefault="001B7B75" w:rsidP="001B7B75">
      <w:r>
        <w:t xml:space="preserve">This machine needs to accept strings that begin with either </w:t>
      </w:r>
      <w:r w:rsidR="00922828">
        <w:t>a sequence of a’s or b’s or c’s or nothing (epsilon)</w:t>
      </w:r>
      <w:r>
        <w:t xml:space="preserve"> and end with c.</w:t>
      </w:r>
      <w:r w:rsidR="00922828">
        <w:t xml:space="preserve"> Examples: </w:t>
      </w:r>
      <w:r w:rsidR="00922828">
        <w:t>{c, ac, bc, cc, aac, bbc, ccc,…………..}</w:t>
      </w:r>
      <w:r w:rsidR="00922828">
        <w:t>.</w:t>
      </w:r>
    </w:p>
    <w:p w:rsidR="001B7B75" w:rsidRDefault="001B7B75" w:rsidP="001B7B75">
      <w:pPr>
        <w:pStyle w:val="Heading2"/>
      </w:pPr>
      <w:r>
        <w:t>fLOW OF STATES:</w:t>
      </w:r>
    </w:p>
    <w:p w:rsidR="001B7B75" w:rsidRPr="001B7B75" w:rsidRDefault="005143C0" w:rsidP="00DD374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pt;height:246.75pt">
            <v:imagedata r:id="rId8" o:title="p1"/>
          </v:shape>
        </w:pict>
      </w:r>
    </w:p>
    <w:p w:rsidR="00C6554A" w:rsidRDefault="00DF7A45" w:rsidP="00DF7A45">
      <w:pPr>
        <w:pStyle w:val="Heading2"/>
      </w:pPr>
      <w:r>
        <w:lastRenderedPageBreak/>
        <w:t>language:</w:t>
      </w:r>
    </w:p>
    <w:p w:rsidR="00DF7A45" w:rsidRDefault="00DF7A45" w:rsidP="00DF7A45">
      <w:r>
        <w:t>{</w:t>
      </w:r>
      <w:r w:rsidR="00594F9E">
        <w:t>a, b, c</w:t>
      </w:r>
      <w:r>
        <w:t>}</w:t>
      </w:r>
    </w:p>
    <w:p w:rsidR="00DF7A45" w:rsidRDefault="00DF7A45" w:rsidP="00DF7A45">
      <w:pPr>
        <w:pStyle w:val="Heading2"/>
      </w:pPr>
      <w:r>
        <w:t>States:</w:t>
      </w:r>
    </w:p>
    <w:p w:rsidR="00DF7A45" w:rsidRDefault="00DF7A45" w:rsidP="00DF7A45">
      <w:r>
        <w:t>{q</w:t>
      </w:r>
      <w:r w:rsidR="00594F9E">
        <w:t>0, q1, q2, q</w:t>
      </w:r>
      <w:r w:rsidR="00DD374C">
        <w:t>3, q4}</w:t>
      </w:r>
    </w:p>
    <w:p w:rsidR="00DF7A45" w:rsidRDefault="00DD374C" w:rsidP="00DF7A45">
      <w:pPr>
        <w:pStyle w:val="Heading2"/>
      </w:pPr>
      <w:r>
        <w:t>Initial STATE</w:t>
      </w:r>
      <w:r w:rsidR="00DF7A45">
        <w:t>:</w:t>
      </w:r>
    </w:p>
    <w:p w:rsidR="00DF7A45" w:rsidRDefault="00DF7A45" w:rsidP="00DF7A45">
      <w:r>
        <w:t>Q0.</w:t>
      </w:r>
    </w:p>
    <w:p w:rsidR="00DF7A45" w:rsidRDefault="00DF7A45" w:rsidP="00DF7A45">
      <w:pPr>
        <w:pStyle w:val="Heading2"/>
      </w:pPr>
      <w:r>
        <w:t>Final States:</w:t>
      </w:r>
    </w:p>
    <w:p w:rsidR="00DF7A45" w:rsidRDefault="00DF7A45" w:rsidP="00DF7A45">
      <w:r>
        <w:t>{Q3</w:t>
      </w:r>
      <w:r w:rsidR="00DD374C">
        <w:t>,Q4</w:t>
      </w:r>
      <w:r>
        <w:t>}.</w:t>
      </w:r>
    </w:p>
    <w:p w:rsidR="00DF7A45" w:rsidRDefault="00DF7A45" w:rsidP="00DF7A45">
      <w:pPr>
        <w:pStyle w:val="Heading2"/>
      </w:pPr>
      <w:r>
        <w:t>Transition Table:</w:t>
      </w:r>
    </w:p>
    <w:p w:rsidR="00DF7A45" w:rsidRPr="00DF7A45" w:rsidRDefault="00DF7A45" w:rsidP="00DF7A45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604"/>
        <w:gridCol w:w="2416"/>
        <w:gridCol w:w="1826"/>
        <w:gridCol w:w="1784"/>
      </w:tblGrid>
      <w:tr w:rsidR="00DF7A45" w:rsidTr="005C7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DF7A45" w:rsidRDefault="00DF7A45" w:rsidP="00DF7A45">
            <w:r>
              <w:t>State/Input</w:t>
            </w:r>
          </w:p>
        </w:tc>
        <w:tc>
          <w:tcPr>
            <w:tcW w:w="2416" w:type="dxa"/>
          </w:tcPr>
          <w:p w:rsidR="00DF7A45" w:rsidRDefault="00DF7A45" w:rsidP="00DF7A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26" w:type="dxa"/>
          </w:tcPr>
          <w:p w:rsidR="00DF7A45" w:rsidRDefault="00DF7A45" w:rsidP="00DF7A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784" w:type="dxa"/>
          </w:tcPr>
          <w:p w:rsidR="00DF7A45" w:rsidRDefault="00DF7A45" w:rsidP="00DF7A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DF7A45" w:rsidTr="00DF7A45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DF7A45" w:rsidRDefault="00DF7A45" w:rsidP="00DF7A45">
            <w:r>
              <w:t>Q0</w:t>
            </w:r>
          </w:p>
        </w:tc>
        <w:tc>
          <w:tcPr>
            <w:tcW w:w="2416" w:type="dxa"/>
          </w:tcPr>
          <w:p w:rsidR="00DF7A45" w:rsidRDefault="00DF7A45" w:rsidP="00DF7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Q1</w:t>
            </w:r>
          </w:p>
        </w:tc>
        <w:tc>
          <w:tcPr>
            <w:tcW w:w="1826" w:type="dxa"/>
          </w:tcPr>
          <w:p w:rsidR="00DF7A45" w:rsidRDefault="00DF7A45" w:rsidP="00DF7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Q2</w:t>
            </w:r>
          </w:p>
        </w:tc>
        <w:tc>
          <w:tcPr>
            <w:tcW w:w="1784" w:type="dxa"/>
          </w:tcPr>
          <w:p w:rsidR="00DF7A45" w:rsidRDefault="00DF7A45" w:rsidP="00DF7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Q3</w:t>
            </w:r>
          </w:p>
        </w:tc>
      </w:tr>
      <w:tr w:rsidR="00DF7A45" w:rsidTr="00DF7A45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DF7A45" w:rsidRDefault="00DF7A45" w:rsidP="00DF7A45">
            <w:r>
              <w:t>Q1</w:t>
            </w:r>
          </w:p>
        </w:tc>
        <w:tc>
          <w:tcPr>
            <w:tcW w:w="2416" w:type="dxa"/>
          </w:tcPr>
          <w:p w:rsidR="00DF7A45" w:rsidRDefault="00DF7A45" w:rsidP="00DF7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Q1</w:t>
            </w:r>
          </w:p>
        </w:tc>
        <w:tc>
          <w:tcPr>
            <w:tcW w:w="1826" w:type="dxa"/>
          </w:tcPr>
          <w:p w:rsidR="00DF7A45" w:rsidRDefault="00DF7A45" w:rsidP="00DF7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784" w:type="dxa"/>
          </w:tcPr>
          <w:p w:rsidR="00DF7A45" w:rsidRDefault="00DF7A45" w:rsidP="00DD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="00DD374C">
              <w:t>4</w:t>
            </w:r>
          </w:p>
        </w:tc>
      </w:tr>
      <w:tr w:rsidR="00DF7A45" w:rsidTr="00DF7A45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DF7A45" w:rsidRDefault="00DF7A45" w:rsidP="00DF7A45">
            <w:r>
              <w:t>Q2</w:t>
            </w:r>
          </w:p>
        </w:tc>
        <w:tc>
          <w:tcPr>
            <w:tcW w:w="2416" w:type="dxa"/>
          </w:tcPr>
          <w:p w:rsidR="00DF7A45" w:rsidRDefault="00594F9E" w:rsidP="00DF7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826" w:type="dxa"/>
          </w:tcPr>
          <w:p w:rsidR="00DF7A45" w:rsidRDefault="00594F9E" w:rsidP="00DF7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Q2</w:t>
            </w:r>
          </w:p>
        </w:tc>
        <w:tc>
          <w:tcPr>
            <w:tcW w:w="1784" w:type="dxa"/>
          </w:tcPr>
          <w:p w:rsidR="00DF7A45" w:rsidRDefault="00594F9E" w:rsidP="00DD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="00DD374C">
              <w:t>4</w:t>
            </w:r>
          </w:p>
        </w:tc>
      </w:tr>
      <w:tr w:rsidR="00DF7A45" w:rsidTr="00DF7A45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DF7A45" w:rsidRDefault="00DF7A45" w:rsidP="00DF7A45">
            <w:r>
              <w:t>Q3</w:t>
            </w:r>
          </w:p>
        </w:tc>
        <w:tc>
          <w:tcPr>
            <w:tcW w:w="2416" w:type="dxa"/>
          </w:tcPr>
          <w:p w:rsidR="00DF7A45" w:rsidRDefault="00594F9E" w:rsidP="00DF7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826" w:type="dxa"/>
          </w:tcPr>
          <w:p w:rsidR="00DF7A45" w:rsidRDefault="00594F9E" w:rsidP="00DF7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784" w:type="dxa"/>
          </w:tcPr>
          <w:p w:rsidR="00DF7A45" w:rsidRDefault="00594F9E" w:rsidP="00DF7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Q3</w:t>
            </w:r>
          </w:p>
        </w:tc>
      </w:tr>
      <w:tr w:rsidR="00DD374C" w:rsidTr="00DF7A45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DD374C" w:rsidRDefault="00DD374C" w:rsidP="00DF7A45">
            <w:pPr>
              <w:rPr>
                <w:rtl/>
                <w:lang w:bidi="ar-EG"/>
              </w:rPr>
            </w:pPr>
            <w:r>
              <w:t>Q4</w:t>
            </w:r>
          </w:p>
        </w:tc>
        <w:tc>
          <w:tcPr>
            <w:tcW w:w="2416" w:type="dxa"/>
          </w:tcPr>
          <w:p w:rsidR="00DD374C" w:rsidRDefault="00DD374C" w:rsidP="00DF7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826" w:type="dxa"/>
          </w:tcPr>
          <w:p w:rsidR="00DD374C" w:rsidRDefault="00DD374C" w:rsidP="00DF7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784" w:type="dxa"/>
          </w:tcPr>
          <w:p w:rsidR="00DD374C" w:rsidRDefault="00DD374C" w:rsidP="00DF7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</w:tbl>
    <w:p w:rsidR="002C74C0" w:rsidRDefault="00922828" w:rsidP="00922828">
      <w:pPr>
        <w:pStyle w:val="Heading2"/>
      </w:pPr>
      <w:r>
        <w:t>tESTS:</w:t>
      </w:r>
    </w:p>
    <w:p w:rsidR="00922828" w:rsidRDefault="00922828" w:rsidP="00922828"/>
    <w:p w:rsidR="00922828" w:rsidRDefault="00922828" w:rsidP="00922828">
      <w:pPr>
        <w:pStyle w:val="Heading1"/>
      </w:pPr>
    </w:p>
    <w:p w:rsidR="00922828" w:rsidRDefault="00922828" w:rsidP="00922828">
      <w:pPr>
        <w:pStyle w:val="Heading1"/>
      </w:pPr>
    </w:p>
    <w:p w:rsidR="00922828" w:rsidRDefault="00922828" w:rsidP="00922828">
      <w:pPr>
        <w:pStyle w:val="Heading1"/>
      </w:pPr>
      <w:r>
        <w:t>Problem 2</w:t>
      </w:r>
      <w:r>
        <w:t>:</w:t>
      </w:r>
    </w:p>
    <w:p w:rsidR="00922828" w:rsidRDefault="00922828" w:rsidP="00922828">
      <w:pPr>
        <w:pStyle w:val="Heading3"/>
      </w:pPr>
    </w:p>
    <w:p w:rsidR="00922828" w:rsidRDefault="00922828" w:rsidP="00922828">
      <w:pPr>
        <w:pStyle w:val="Heading3"/>
        <w:rPr>
          <w:sz w:val="23"/>
          <w:szCs w:val="23"/>
        </w:rPr>
      </w:pPr>
      <w:r>
        <w:rPr>
          <w:sz w:val="23"/>
          <w:szCs w:val="23"/>
        </w:rPr>
        <w:t xml:space="preserve">Given the Alphabet </w:t>
      </w:r>
      <w:r>
        <w:rPr>
          <w:rFonts w:ascii="Cambria Math" w:hAnsi="Cambria Math" w:cs="Cambria Math"/>
          <w:sz w:val="23"/>
          <w:szCs w:val="23"/>
        </w:rPr>
        <w:t xml:space="preserve">{𝑎, 𝑏} </w:t>
      </w:r>
      <w:r>
        <w:rPr>
          <w:sz w:val="23"/>
          <w:szCs w:val="23"/>
        </w:rPr>
        <w:t xml:space="preserve">write a computer program in </w:t>
      </w:r>
      <w:r>
        <w:rPr>
          <w:b/>
          <w:bCs/>
          <w:sz w:val="23"/>
          <w:szCs w:val="23"/>
        </w:rPr>
        <w:t xml:space="preserve">Java </w:t>
      </w:r>
      <w:r>
        <w:rPr>
          <w:sz w:val="23"/>
          <w:szCs w:val="23"/>
        </w:rPr>
        <w:t xml:space="preserve">or </w:t>
      </w:r>
      <w:r>
        <w:rPr>
          <w:b/>
          <w:bCs/>
          <w:sz w:val="23"/>
          <w:szCs w:val="23"/>
        </w:rPr>
        <w:t xml:space="preserve">C++ </w:t>
      </w:r>
      <w:r>
        <w:rPr>
          <w:sz w:val="23"/>
          <w:szCs w:val="23"/>
        </w:rPr>
        <w:t xml:space="preserve">to construct a DFA for the following language: </w:t>
      </w:r>
      <w:r>
        <w:rPr>
          <w:rFonts w:ascii="Cambria Math" w:hAnsi="Cambria Math" w:cs="Cambria Math"/>
          <w:sz w:val="23"/>
          <w:szCs w:val="23"/>
        </w:rPr>
        <w:t xml:space="preserve">(𝑎 + </w:t>
      </w:r>
      <w:r>
        <w:rPr>
          <w:rFonts w:ascii="Cambria Math" w:hAnsi="Cambria Math" w:cs="Cambria Math"/>
          <w:sz w:val="23"/>
          <w:szCs w:val="23"/>
        </w:rPr>
        <w:t>𝑏)</w:t>
      </w:r>
      <w:r>
        <w:rPr>
          <w:rFonts w:ascii="Cambria Math" w:hAnsi="Cambria Math" w:cs="Cambria Math"/>
          <w:sz w:val="17"/>
          <w:szCs w:val="17"/>
        </w:rPr>
        <w:t xml:space="preserve"> ∗</w:t>
      </w:r>
      <w:r>
        <w:rPr>
          <w:rFonts w:ascii="Cambria Math" w:hAnsi="Cambria Math" w:cs="Cambria Math"/>
          <w:sz w:val="23"/>
          <w:szCs w:val="23"/>
        </w:rPr>
        <w:t>𝑎𝑏𝑏</w:t>
      </w:r>
      <w:r>
        <w:rPr>
          <w:sz w:val="23"/>
          <w:szCs w:val="23"/>
        </w:rPr>
        <w:t>. Set of strings of a’s and b’s ending with the string abb, So L = {abb, aabb, babb, aaabb, ababb, ………</w:t>
      </w:r>
      <w:r>
        <w:rPr>
          <w:sz w:val="23"/>
          <w:szCs w:val="23"/>
        </w:rPr>
        <w:t>….</w:t>
      </w:r>
      <w:r>
        <w:rPr>
          <w:sz w:val="23"/>
          <w:szCs w:val="23"/>
        </w:rPr>
        <w:t xml:space="preserve">} </w:t>
      </w:r>
    </w:p>
    <w:p w:rsidR="00922828" w:rsidRDefault="00922828" w:rsidP="00922828">
      <w:pPr>
        <w:pStyle w:val="Heading2"/>
      </w:pPr>
      <w:r>
        <w:t xml:space="preserve">Problem description: </w:t>
      </w:r>
    </w:p>
    <w:p w:rsidR="00922828" w:rsidRPr="001B7B75" w:rsidRDefault="00922828" w:rsidP="00922828">
      <w:r>
        <w:t>This machine needs to accept strings that begin with a sequence of a’s or b’s</w:t>
      </w:r>
      <w:r>
        <w:t xml:space="preserve"> or both or nothing (epsilon) </w:t>
      </w:r>
      <w:r>
        <w:t xml:space="preserve">and end with </w:t>
      </w:r>
      <w:r>
        <w:t>abb</w:t>
      </w:r>
      <w:r>
        <w:t>.</w:t>
      </w:r>
    </w:p>
    <w:p w:rsidR="00922828" w:rsidRDefault="00922828" w:rsidP="00922828">
      <w:pPr>
        <w:pStyle w:val="Heading2"/>
      </w:pPr>
      <w:r>
        <w:t>fLOW OF STATES:</w:t>
      </w:r>
    </w:p>
    <w:p w:rsidR="00922828" w:rsidRPr="00922828" w:rsidRDefault="00922828" w:rsidP="00922828">
      <w:r>
        <w:pict>
          <v:shape id="_x0000_i1028" type="#_x0000_t75" style="width:429.75pt;height:197.25pt">
            <v:imagedata r:id="rId9" o:title="p2"/>
          </v:shape>
        </w:pict>
      </w:r>
    </w:p>
    <w:p w:rsidR="00922828" w:rsidRDefault="00922828" w:rsidP="00922828">
      <w:pPr>
        <w:pStyle w:val="Heading2"/>
      </w:pPr>
      <w:r>
        <w:t>language:</w:t>
      </w:r>
    </w:p>
    <w:p w:rsidR="00922828" w:rsidRDefault="00922828" w:rsidP="00922828">
      <w:r>
        <w:t>{a, b</w:t>
      </w:r>
      <w:r>
        <w:t>}</w:t>
      </w:r>
    </w:p>
    <w:p w:rsidR="00922828" w:rsidRDefault="00922828" w:rsidP="00922828">
      <w:pPr>
        <w:pStyle w:val="Heading2"/>
      </w:pPr>
      <w:r>
        <w:t>States:</w:t>
      </w:r>
    </w:p>
    <w:p w:rsidR="00922828" w:rsidRDefault="00922828" w:rsidP="00922828">
      <w:r>
        <w:t>{q0, q1, q2, q3</w:t>
      </w:r>
      <w:r>
        <w:t xml:space="preserve"> </w:t>
      </w:r>
      <w:r>
        <w:t>}</w:t>
      </w:r>
    </w:p>
    <w:p w:rsidR="00922828" w:rsidRDefault="00922828" w:rsidP="00922828">
      <w:pPr>
        <w:pStyle w:val="Heading2"/>
      </w:pPr>
      <w:r>
        <w:t>Initial STATE:</w:t>
      </w:r>
    </w:p>
    <w:p w:rsidR="00922828" w:rsidRDefault="00922828" w:rsidP="00922828">
      <w:r>
        <w:t>Q0.</w:t>
      </w:r>
    </w:p>
    <w:p w:rsidR="00922828" w:rsidRDefault="00922828" w:rsidP="00922828">
      <w:pPr>
        <w:pStyle w:val="Heading2"/>
      </w:pPr>
      <w:r>
        <w:lastRenderedPageBreak/>
        <w:t>Final States:</w:t>
      </w:r>
    </w:p>
    <w:p w:rsidR="00922828" w:rsidRDefault="00922828" w:rsidP="00922828">
      <w:r>
        <w:t>{Q3}.</w:t>
      </w:r>
    </w:p>
    <w:p w:rsidR="00922828" w:rsidRDefault="00922828" w:rsidP="00922828">
      <w:pPr>
        <w:pStyle w:val="Heading2"/>
      </w:pPr>
      <w:r>
        <w:t>Transition Table: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604"/>
        <w:gridCol w:w="2416"/>
        <w:gridCol w:w="1826"/>
      </w:tblGrid>
      <w:tr w:rsidR="00922828" w:rsidTr="00FD5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922828" w:rsidRDefault="00922828" w:rsidP="00FD553D">
            <w:r>
              <w:t>State/Input</w:t>
            </w:r>
          </w:p>
        </w:tc>
        <w:tc>
          <w:tcPr>
            <w:tcW w:w="2416" w:type="dxa"/>
          </w:tcPr>
          <w:p w:rsidR="00922828" w:rsidRDefault="00922828" w:rsidP="00FD5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26" w:type="dxa"/>
          </w:tcPr>
          <w:p w:rsidR="00922828" w:rsidRDefault="00922828" w:rsidP="00FD5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922828" w:rsidTr="00FD553D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922828" w:rsidRDefault="00922828" w:rsidP="00FD553D">
            <w:r>
              <w:t>Q0</w:t>
            </w:r>
          </w:p>
        </w:tc>
        <w:tc>
          <w:tcPr>
            <w:tcW w:w="2416" w:type="dxa"/>
          </w:tcPr>
          <w:p w:rsidR="00922828" w:rsidRDefault="00922828" w:rsidP="00FD5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Q1</w:t>
            </w:r>
          </w:p>
        </w:tc>
        <w:tc>
          <w:tcPr>
            <w:tcW w:w="1826" w:type="dxa"/>
          </w:tcPr>
          <w:p w:rsidR="00922828" w:rsidRDefault="00922828" w:rsidP="00922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>
              <w:t>0</w:t>
            </w:r>
          </w:p>
        </w:tc>
      </w:tr>
      <w:tr w:rsidR="00922828" w:rsidTr="00FD553D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922828" w:rsidRDefault="00922828" w:rsidP="00FD553D">
            <w:r>
              <w:t>Q1</w:t>
            </w:r>
          </w:p>
        </w:tc>
        <w:tc>
          <w:tcPr>
            <w:tcW w:w="2416" w:type="dxa"/>
          </w:tcPr>
          <w:p w:rsidR="00922828" w:rsidRDefault="00922828" w:rsidP="00FD5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Q1</w:t>
            </w:r>
          </w:p>
        </w:tc>
        <w:tc>
          <w:tcPr>
            <w:tcW w:w="1826" w:type="dxa"/>
          </w:tcPr>
          <w:p w:rsidR="00922828" w:rsidRDefault="00922828" w:rsidP="00FD5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Q2</w:t>
            </w:r>
          </w:p>
        </w:tc>
      </w:tr>
      <w:tr w:rsidR="00922828" w:rsidTr="00FD553D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922828" w:rsidRDefault="00922828" w:rsidP="00FD553D">
            <w:r>
              <w:t>Q2</w:t>
            </w:r>
          </w:p>
        </w:tc>
        <w:tc>
          <w:tcPr>
            <w:tcW w:w="2416" w:type="dxa"/>
          </w:tcPr>
          <w:p w:rsidR="00922828" w:rsidRDefault="00922828" w:rsidP="00FD5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Q1</w:t>
            </w:r>
          </w:p>
        </w:tc>
        <w:tc>
          <w:tcPr>
            <w:tcW w:w="1826" w:type="dxa"/>
          </w:tcPr>
          <w:p w:rsidR="00922828" w:rsidRDefault="00922828" w:rsidP="00FD5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Q3</w:t>
            </w:r>
          </w:p>
        </w:tc>
      </w:tr>
      <w:tr w:rsidR="00922828" w:rsidTr="00FD553D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922828" w:rsidRDefault="00922828" w:rsidP="00FD553D">
            <w:r>
              <w:t>Q3</w:t>
            </w:r>
          </w:p>
        </w:tc>
        <w:tc>
          <w:tcPr>
            <w:tcW w:w="2416" w:type="dxa"/>
          </w:tcPr>
          <w:p w:rsidR="00922828" w:rsidRDefault="00922828" w:rsidP="00FD5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Q1</w:t>
            </w:r>
            <w:bookmarkStart w:id="5" w:name="_GoBack"/>
            <w:bookmarkEnd w:id="5"/>
          </w:p>
        </w:tc>
        <w:tc>
          <w:tcPr>
            <w:tcW w:w="1826" w:type="dxa"/>
          </w:tcPr>
          <w:p w:rsidR="00922828" w:rsidRDefault="00922828" w:rsidP="00FD5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Q0</w:t>
            </w:r>
          </w:p>
        </w:tc>
      </w:tr>
    </w:tbl>
    <w:p w:rsidR="00922828" w:rsidRPr="00922828" w:rsidRDefault="00922828" w:rsidP="00922828"/>
    <w:sectPr w:rsidR="00922828" w:rsidRPr="00922828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3C0" w:rsidRDefault="005143C0" w:rsidP="00C6554A">
      <w:pPr>
        <w:spacing w:before="0" w:after="0" w:line="240" w:lineRule="auto"/>
      </w:pPr>
      <w:r>
        <w:separator/>
      </w:r>
    </w:p>
  </w:endnote>
  <w:endnote w:type="continuationSeparator" w:id="0">
    <w:p w:rsidR="005143C0" w:rsidRDefault="005143C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Quicksand">
    <w:panose1 w:val="02070303000000060000"/>
    <w:charset w:val="00"/>
    <w:family w:val="roman"/>
    <w:notTrueType/>
    <w:pitch w:val="variable"/>
    <w:sig w:usb0="800000AF" w:usb1="00000008" w:usb2="00000000" w:usb3="00000000" w:csb0="0000011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B203AE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3C0" w:rsidRDefault="005143C0" w:rsidP="00C6554A">
      <w:pPr>
        <w:spacing w:before="0" w:after="0" w:line="240" w:lineRule="auto"/>
      </w:pPr>
      <w:r>
        <w:separator/>
      </w:r>
    </w:p>
  </w:footnote>
  <w:footnote w:type="continuationSeparator" w:id="0">
    <w:p w:rsidR="005143C0" w:rsidRDefault="005143C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828"/>
    <w:rsid w:val="000668B0"/>
    <w:rsid w:val="0010609B"/>
    <w:rsid w:val="001B7B75"/>
    <w:rsid w:val="002554CD"/>
    <w:rsid w:val="002572FA"/>
    <w:rsid w:val="00293B83"/>
    <w:rsid w:val="002B4294"/>
    <w:rsid w:val="00333D0D"/>
    <w:rsid w:val="00344A85"/>
    <w:rsid w:val="004C049F"/>
    <w:rsid w:val="005000E2"/>
    <w:rsid w:val="005143C0"/>
    <w:rsid w:val="00594F9E"/>
    <w:rsid w:val="006A3CE7"/>
    <w:rsid w:val="00922828"/>
    <w:rsid w:val="00B203AE"/>
    <w:rsid w:val="00C6554A"/>
    <w:rsid w:val="00CC4937"/>
    <w:rsid w:val="00DD374C"/>
    <w:rsid w:val="00DF7A45"/>
    <w:rsid w:val="00E63611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FDB26"/>
  <w15:chartTrackingRefBased/>
  <w15:docId w15:val="{A11EBD99-6F7C-4F4B-B8BD-568F13F3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2FA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72FA"/>
    <w:pPr>
      <w:keepNext/>
      <w:keepLines/>
      <w:spacing w:before="600" w:after="60"/>
      <w:contextualSpacing/>
      <w:outlineLvl w:val="0"/>
    </w:pPr>
    <w:rPr>
      <w:rFonts w:ascii="Quicksand" w:eastAsiaTheme="majorEastAsia" w:hAnsi="Quicksand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A45"/>
    <w:pPr>
      <w:keepNext/>
      <w:keepLines/>
      <w:spacing w:before="240" w:after="0"/>
      <w:contextualSpacing/>
      <w:outlineLvl w:val="1"/>
    </w:pPr>
    <w:rPr>
      <w:rFonts w:ascii="Roboto" w:eastAsiaTheme="majorEastAsia" w:hAnsi="Roboto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2FA"/>
    <w:rPr>
      <w:rFonts w:ascii="Quicksand" w:eastAsiaTheme="majorEastAsia" w:hAnsi="Quicksand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7A45"/>
    <w:rPr>
      <w:rFonts w:ascii="Roboto" w:eastAsiaTheme="majorEastAsia" w:hAnsi="Roboto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DF7A4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F7A4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F7A45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F7A45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F7A45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22828"/>
    <w:pPr>
      <w:autoSpaceDE w:val="0"/>
      <w:autoSpaceDN w:val="0"/>
      <w:adjustRightInd w:val="0"/>
      <w:spacing w:before="0"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med\Desktop\Assignment%201%20Report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E5DB8-4B89-4E4F-8786-8E6B993B5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1 Report.dotx</Template>
  <TotalTime>12</TotalTime>
  <Pages>4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1</cp:revision>
  <dcterms:created xsi:type="dcterms:W3CDTF">2016-11-08T14:54:00Z</dcterms:created>
  <dcterms:modified xsi:type="dcterms:W3CDTF">2016-11-08T15:06:00Z</dcterms:modified>
</cp:coreProperties>
</file>